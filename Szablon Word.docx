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D1D5" w14:textId="356EA493" w:rsidR="00021C04" w:rsidRDefault="00A00364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0BB6BC7" wp14:editId="3CF40872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7553236" cy="1630680"/>
            <wp:effectExtent l="19050" t="0" r="10160" b="502920"/>
            <wp:wrapNone/>
            <wp:docPr id="5608964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080" cy="1634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1016E" w14:textId="7EB10BD7" w:rsidR="00C74DC9" w:rsidRPr="00C74DC9" w:rsidRDefault="00C74DC9" w:rsidP="00C74DC9"/>
    <w:p w14:paraId="011F331D" w14:textId="428C63D0" w:rsidR="00C74DC9" w:rsidRPr="00C74DC9" w:rsidRDefault="00C74DC9" w:rsidP="00C74DC9"/>
    <w:p w14:paraId="6FEA633A" w14:textId="4EE93A8E" w:rsidR="00C74DC9" w:rsidRPr="00C74DC9" w:rsidRDefault="00C74DC9" w:rsidP="00C74DC9"/>
    <w:p w14:paraId="5C8538B7" w14:textId="5F6E4A93" w:rsidR="00C74DC9" w:rsidRPr="00C74DC9" w:rsidRDefault="00C74DC9" w:rsidP="0029366F">
      <w:pPr>
        <w:tabs>
          <w:tab w:val="left" w:pos="7932"/>
        </w:tabs>
      </w:pPr>
    </w:p>
    <w:p w14:paraId="579D7B0E" w14:textId="3CA9442A" w:rsidR="00C74DC9" w:rsidRPr="00E23F50" w:rsidRDefault="0029366F" w:rsidP="00E23F50">
      <w:pPr>
        <w:ind w:left="7200" w:firstLine="720"/>
        <w:jc w:val="center"/>
        <w:rPr>
          <w:sz w:val="24"/>
        </w:rPr>
      </w:pPr>
      <w:r>
        <w:rPr>
          <w:sz w:val="24"/>
        </w:rPr>
        <w:t>Data: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TIME \@ "d MMMM yyyy" </w:instrText>
      </w:r>
      <w:r>
        <w:rPr>
          <w:sz w:val="24"/>
        </w:rPr>
        <w:fldChar w:fldCharType="separate"/>
      </w:r>
      <w:r w:rsidR="00A70302">
        <w:rPr>
          <w:noProof/>
          <w:sz w:val="24"/>
        </w:rPr>
        <w:t>11 czerwca 2023</w:t>
      </w:r>
      <w:r>
        <w:rPr>
          <w:sz w:val="24"/>
        </w:rPr>
        <w:fldChar w:fldCharType="end"/>
      </w:r>
    </w:p>
    <w:p w14:paraId="75E64645" w14:textId="0C04F26E" w:rsidR="00A00364" w:rsidRPr="004C7132" w:rsidRDefault="00A00364" w:rsidP="00A00364">
      <w:pPr>
        <w:tabs>
          <w:tab w:val="left" w:pos="1159"/>
        </w:tabs>
        <w:rPr>
          <w:b/>
          <w:bCs/>
          <w:sz w:val="32"/>
          <w:szCs w:val="32"/>
        </w:rPr>
      </w:pPr>
      <w:r w:rsidRPr="004C7132">
        <w:rPr>
          <w:b/>
          <w:bCs/>
          <w:sz w:val="32"/>
          <w:szCs w:val="32"/>
        </w:rPr>
        <w:t>Podział funduszu nagród</w:t>
      </w:r>
    </w:p>
    <w:p w14:paraId="1E22C7F8" w14:textId="77777777" w:rsidR="00A00364" w:rsidRPr="004C7132" w:rsidRDefault="00A00364" w:rsidP="00A00364">
      <w:pPr>
        <w:tabs>
          <w:tab w:val="left" w:pos="1159"/>
        </w:tabs>
        <w:rPr>
          <w:sz w:val="28"/>
          <w:szCs w:val="28"/>
        </w:rPr>
      </w:pPr>
      <w:r w:rsidRPr="004C7132">
        <w:rPr>
          <w:sz w:val="28"/>
          <w:szCs w:val="28"/>
        </w:rPr>
        <w:t xml:space="preserve">Okres: </w:t>
      </w:r>
      <w:bookmarkStart w:id="0" w:name="Okres"/>
      <w:r w:rsidRPr="004C7132">
        <w:rPr>
          <w:sz w:val="28"/>
          <w:szCs w:val="28"/>
        </w:rPr>
        <w:t>Okres</w:t>
      </w:r>
      <w:bookmarkEnd w:id="0"/>
    </w:p>
    <w:p w14:paraId="5BE6E6AE" w14:textId="7A04F08A" w:rsidR="00375A63" w:rsidRDefault="00A00364" w:rsidP="00375A63">
      <w:pPr>
        <w:tabs>
          <w:tab w:val="left" w:pos="1159"/>
        </w:tabs>
        <w:rPr>
          <w:b/>
          <w:bCs/>
          <w:sz w:val="24"/>
          <w:szCs w:val="24"/>
        </w:rPr>
      </w:pPr>
      <w:r w:rsidRPr="004C7132">
        <w:rPr>
          <w:b/>
          <w:bCs/>
          <w:sz w:val="24"/>
          <w:szCs w:val="24"/>
        </w:rPr>
        <w:t xml:space="preserve">Jednostka: </w:t>
      </w:r>
      <w:bookmarkStart w:id="1" w:name="Jednostka"/>
      <w:r w:rsidRPr="004C7132">
        <w:rPr>
          <w:b/>
          <w:bCs/>
          <w:sz w:val="24"/>
          <w:szCs w:val="24"/>
        </w:rPr>
        <w:t>Jednostka</w:t>
      </w:r>
      <w:bookmarkEnd w:id="1"/>
    </w:p>
    <w:p w14:paraId="1975CB73" w14:textId="6C1F192B" w:rsidR="004E6E77" w:rsidRDefault="004E6E77" w:rsidP="00375A63">
      <w:pPr>
        <w:tabs>
          <w:tab w:val="left" w:pos="1159"/>
        </w:tabs>
        <w:rPr>
          <w:b/>
          <w:bCs/>
          <w:sz w:val="24"/>
          <w:szCs w:val="24"/>
        </w:rPr>
      </w:pPr>
      <w:r w:rsidRPr="004C713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6CBCD" wp14:editId="7276A0CF">
                <wp:simplePos x="0" y="0"/>
                <wp:positionH relativeFrom="column">
                  <wp:posOffset>-6350</wp:posOffset>
                </wp:positionH>
                <wp:positionV relativeFrom="paragraph">
                  <wp:posOffset>264160</wp:posOffset>
                </wp:positionV>
                <wp:extent cx="6636327" cy="0"/>
                <wp:effectExtent l="0" t="0" r="0" b="0"/>
                <wp:wrapNone/>
                <wp:docPr id="5749961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6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90E2E" id="Łącznik prosty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0.8pt" to="522.0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0AmwEAAJQDAAAOAAAAZHJzL2Uyb0RvYy54bWysU9uO0zAQfUfiHyy/06RdqaC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27E48">
        <w:rPr>
          <w:b/>
          <w:bCs/>
          <w:sz w:val="24"/>
          <w:szCs w:val="24"/>
        </w:rPr>
        <w:t xml:space="preserve">Fundusz nagród dla jednostki: </w:t>
      </w:r>
      <w:bookmarkStart w:id="2" w:name="Fundusz"/>
      <w:r w:rsidR="00927E48">
        <w:rPr>
          <w:b/>
          <w:bCs/>
          <w:sz w:val="24"/>
          <w:szCs w:val="24"/>
        </w:rPr>
        <w:t xml:space="preserve">0,00 </w:t>
      </w:r>
      <w:bookmarkEnd w:id="2"/>
      <w:r w:rsidRPr="004C713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1305E1" wp14:editId="5488CEA4">
                <wp:simplePos x="0" y="0"/>
                <wp:positionH relativeFrom="margin">
                  <wp:align>left</wp:align>
                </wp:positionH>
                <wp:positionV relativeFrom="paragraph">
                  <wp:posOffset>378460</wp:posOffset>
                </wp:positionV>
                <wp:extent cx="370840" cy="624840"/>
                <wp:effectExtent l="0" t="0" r="0" b="3810"/>
                <wp:wrapTight wrapText="bothSides">
                  <wp:wrapPolygon edited="0">
                    <wp:start x="0" y="0"/>
                    <wp:lineTo x="0" y="21073"/>
                    <wp:lineTo x="19973" y="21073"/>
                    <wp:lineTo x="19973" y="0"/>
                    <wp:lineTo x="0" y="0"/>
                  </wp:wrapPolygon>
                </wp:wrapTight>
                <wp:docPr id="1735241644" name="Pole tekstowe 173524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206251" w14:textId="614BB445" w:rsidR="00E23F50" w:rsidRDefault="00375A63" w:rsidP="00E23F50">
                            <w:pPr>
                              <w:pStyle w:val="Nagwek1"/>
                            </w:pPr>
                            <w:r>
                              <w:rPr>
                                <w:lang w:bidi="pl-PL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305E1" id="_x0000_t202" coordsize="21600,21600" o:spt="202" path="m,l,21600r21600,l21600,xe">
                <v:stroke joinstyle="miter"/>
                <v:path gradientshapeok="t" o:connecttype="rect"/>
              </v:shapetype>
              <v:shape id="Pole tekstowe 1735241644" o:spid="_x0000_s1026" type="#_x0000_t202" style="position:absolute;margin-left:0;margin-top:29.8pt;width:29.2pt;height:49.2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" fillcolor="white [3201]" stroked="f" strokeweight=".5pt">
                <v:textbox>
                  <w:txbxContent>
                    <w:p w14:paraId="33206251" w14:textId="614BB445" w:rsidR="00E23F50" w:rsidRDefault="00375A63" w:rsidP="00E23F50">
                      <w:pPr>
                        <w:pStyle w:val="Nagwek1"/>
                      </w:pPr>
                      <w:r>
                        <w:rPr>
                          <w:lang w:bidi="pl-PL"/>
                        </w:rP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C713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3343A9" wp14:editId="590EA654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6299200" cy="817880"/>
                <wp:effectExtent l="0" t="0" r="6350" b="1270"/>
                <wp:wrapTight wrapText="bothSides">
                  <wp:wrapPolygon edited="0">
                    <wp:start x="0" y="0"/>
                    <wp:lineTo x="0" y="21130"/>
                    <wp:lineTo x="21556" y="21130"/>
                    <wp:lineTo x="21556" y="0"/>
                    <wp:lineTo x="0" y="0"/>
                  </wp:wrapPolygon>
                </wp:wrapTight>
                <wp:docPr id="242000080" name="Pole tekstowe 242000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E01C2" w14:textId="77777777" w:rsidR="00E23F50" w:rsidRDefault="00E23F50" w:rsidP="00E23F50">
                            <w:pPr>
                              <w:pStyle w:val="Nagwek3"/>
                              <w:rPr>
                                <w:lang w:val="en-US" w:bidi="pl-PL"/>
                              </w:rPr>
                            </w:pPr>
                          </w:p>
                          <w:p w14:paraId="2E862414" w14:textId="773A07B3" w:rsidR="00E23F50" w:rsidRDefault="00375A63" w:rsidP="00E23F50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Kwota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zarezerwowana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nagrodę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dyrektora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zastępców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dyrektora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głównego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księgowego</w:t>
                            </w:r>
                            <w:proofErr w:type="spellEnd"/>
                          </w:p>
                          <w:p w14:paraId="6B22DA5F" w14:textId="77777777" w:rsidR="00E23F50" w:rsidRPr="000226BC" w:rsidRDefault="00E23F50" w:rsidP="00E23F50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43A9" id="Pole tekstowe 242000080" o:spid="_x0000_s1027" type="#_x0000_t202" style="position:absolute;margin-left:444.8pt;margin-top:20.4pt;width:496pt;height:64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" fillcolor="white [3201]" stroked="f" strokeweight=".5pt">
                <v:textbox>
                  <w:txbxContent>
                    <w:p w14:paraId="00AE01C2" w14:textId="77777777" w:rsidR="00E23F50" w:rsidRDefault="00E23F50" w:rsidP="00E23F50">
                      <w:pPr>
                        <w:pStyle w:val="Nagwek3"/>
                        <w:rPr>
                          <w:lang w:val="en-US" w:bidi="pl-PL"/>
                        </w:rPr>
                      </w:pPr>
                    </w:p>
                    <w:p w14:paraId="2E862414" w14:textId="773A07B3" w:rsidR="00E23F50" w:rsidRDefault="00375A63" w:rsidP="00E23F50">
                      <w:pPr>
                        <w:pStyle w:val="Nagwek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Kwota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zarezerwowana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na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nagrodę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dyrektora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zastępców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dyrektora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głównego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księgowego</w:t>
                      </w:r>
                      <w:proofErr w:type="spellEnd"/>
                    </w:p>
                    <w:p w14:paraId="6B22DA5F" w14:textId="77777777" w:rsidR="00E23F50" w:rsidRPr="000226BC" w:rsidRDefault="00E23F50" w:rsidP="00E23F50">
                      <w:pPr>
                        <w:pStyle w:val="Nagwek3"/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F00B4">
        <w:rPr>
          <w:b/>
          <w:bCs/>
          <w:sz w:val="24"/>
          <w:szCs w:val="24"/>
        </w:rPr>
        <w:t xml:space="preserve"> </w:t>
      </w:r>
      <w:r w:rsidR="000F3E49">
        <w:rPr>
          <w:b/>
          <w:bCs/>
          <w:sz w:val="24"/>
          <w:szCs w:val="24"/>
        </w:rPr>
        <w:t>zł</w:t>
      </w:r>
    </w:p>
    <w:p w14:paraId="3C6D7F76" w14:textId="51117AE2" w:rsidR="00E23F50" w:rsidRPr="002466DE" w:rsidRDefault="001D6701" w:rsidP="00E23F50">
      <w:pPr>
        <w:rPr>
          <w:b/>
          <w:bCs/>
        </w:rPr>
      </w:pPr>
      <w:r>
        <w:t>Nagroda dla d</w:t>
      </w:r>
      <w:r w:rsidR="00375A63">
        <w:t>yrektor</w:t>
      </w:r>
      <w:r>
        <w:t>a</w:t>
      </w:r>
      <w:r w:rsidR="00E23F50">
        <w:t xml:space="preserve">: </w:t>
      </w:r>
      <w:r w:rsidR="00E23F50" w:rsidRPr="008431A4">
        <w:rPr>
          <w:b/>
          <w:bCs/>
          <w:sz w:val="28"/>
          <w:szCs w:val="28"/>
        </w:rPr>
        <w:t xml:space="preserve"> </w:t>
      </w:r>
      <w:bookmarkStart w:id="3" w:name="S8"/>
      <w:r w:rsidR="00375A63">
        <w:rPr>
          <w:b/>
          <w:bCs/>
        </w:rPr>
        <w:t>0,00</w:t>
      </w:r>
      <w:bookmarkEnd w:id="3"/>
      <w:r w:rsidR="000F3E49">
        <w:rPr>
          <w:b/>
          <w:bCs/>
        </w:rPr>
        <w:t xml:space="preserve"> zł</w:t>
      </w:r>
    </w:p>
    <w:p w14:paraId="4FBF9A52" w14:textId="71E8C524" w:rsidR="00E23F50" w:rsidRPr="00DD2BF8" w:rsidRDefault="00375A63" w:rsidP="00E23F50">
      <w:pPr>
        <w:tabs>
          <w:tab w:val="left" w:pos="720"/>
          <w:tab w:val="left" w:pos="1440"/>
          <w:tab w:val="left" w:pos="4412"/>
          <w:tab w:val="left" w:pos="7652"/>
        </w:tabs>
        <w:rPr>
          <w:b/>
          <w:bCs/>
        </w:rPr>
      </w:pPr>
      <w:r>
        <w:t>Na</w:t>
      </w:r>
      <w:r w:rsidR="001D6701">
        <w:t>grody dla zastępców dyrektora i głównego księgowego</w:t>
      </w:r>
      <w:r w:rsidR="00E23F50">
        <w:t xml:space="preserve">:  </w:t>
      </w:r>
      <w:bookmarkStart w:id="4" w:name="S7"/>
      <w:r>
        <w:rPr>
          <w:b/>
          <w:bCs/>
        </w:rPr>
        <w:t>0,00</w:t>
      </w:r>
      <w:bookmarkEnd w:id="4"/>
      <w:r w:rsidR="000F3E49">
        <w:rPr>
          <w:b/>
          <w:bCs/>
        </w:rPr>
        <w:t xml:space="preserve"> zł</w:t>
      </w:r>
      <w:r w:rsidR="00E23F50">
        <w:rPr>
          <w:b/>
          <w:bCs/>
        </w:rPr>
        <w:tab/>
      </w:r>
      <w:r w:rsidR="00E23F50">
        <w:rPr>
          <w:b/>
          <w:bCs/>
        </w:rPr>
        <w:tab/>
      </w:r>
      <w:r w:rsidR="00E23F50">
        <w:rPr>
          <w:b/>
          <w:bCs/>
        </w:rPr>
        <w:tab/>
      </w:r>
    </w:p>
    <w:p w14:paraId="04902E6F" w14:textId="6006C808" w:rsidR="00E23F50" w:rsidRDefault="00375A63" w:rsidP="00E23F50">
      <w:pPr>
        <w:tabs>
          <w:tab w:val="left" w:pos="720"/>
          <w:tab w:val="left" w:pos="1440"/>
          <w:tab w:val="left" w:pos="4412"/>
          <w:tab w:val="left" w:pos="7652"/>
        </w:tabs>
      </w:pPr>
      <w:r>
        <w:t xml:space="preserve">Łączna kwota: </w:t>
      </w:r>
      <w:r w:rsidR="00E23F50">
        <w:rPr>
          <w:b/>
          <w:bCs/>
        </w:rPr>
        <w:tab/>
      </w:r>
      <w:bookmarkStart w:id="5" w:name="KwotaA"/>
      <w:r w:rsidRPr="009B7EDF">
        <w:rPr>
          <w:b/>
          <w:bCs/>
          <w:sz w:val="28"/>
          <w:szCs w:val="28"/>
        </w:rPr>
        <w:t>0,00</w:t>
      </w:r>
      <w:bookmarkEnd w:id="5"/>
      <w:r w:rsidR="000F3E49">
        <w:rPr>
          <w:b/>
          <w:bCs/>
          <w:sz w:val="28"/>
          <w:szCs w:val="28"/>
        </w:rPr>
        <w:t xml:space="preserve"> zł</w:t>
      </w:r>
      <w:r w:rsidR="00E23F50">
        <w:rPr>
          <w:b/>
          <w:bCs/>
        </w:rPr>
        <w:tab/>
      </w:r>
      <w:r w:rsidR="00E23F50">
        <w:rPr>
          <w:b/>
          <w:bCs/>
        </w:rPr>
        <w:tab/>
      </w:r>
    </w:p>
    <w:p w14:paraId="214222DD" w14:textId="4F56BDE2" w:rsidR="00E23F50" w:rsidRDefault="00E23F50" w:rsidP="00E23F50">
      <w:r w:rsidRPr="000B450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012742" wp14:editId="2C4D2E1B">
                <wp:simplePos x="0" y="0"/>
                <wp:positionH relativeFrom="margin">
                  <wp:posOffset>45720</wp:posOffset>
                </wp:positionH>
                <wp:positionV relativeFrom="paragraph">
                  <wp:posOffset>191770</wp:posOffset>
                </wp:positionV>
                <wp:extent cx="304800" cy="589280"/>
                <wp:effectExtent l="0" t="0" r="0" b="1270"/>
                <wp:wrapTight wrapText="bothSides">
                  <wp:wrapPolygon edited="0">
                    <wp:start x="0" y="0"/>
                    <wp:lineTo x="0" y="20948"/>
                    <wp:lineTo x="20250" y="20948"/>
                    <wp:lineTo x="20250" y="0"/>
                    <wp:lineTo x="0" y="0"/>
                  </wp:wrapPolygon>
                </wp:wrapTight>
                <wp:docPr id="45192665" name="Pole tekstowe 4519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87997" w14:textId="7BA9FA2C" w:rsidR="00E23F50" w:rsidRDefault="00375A63" w:rsidP="00E23F50">
                            <w:pPr>
                              <w:pStyle w:val="Nagwek1"/>
                            </w:pPr>
                            <w:r>
                              <w:rPr>
                                <w:lang w:bidi="pl-PL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2742" id="Pole tekstowe 45192665" o:spid="_x0000_s1028" type="#_x0000_t202" style="position:absolute;margin-left:3.6pt;margin-top:15.1pt;width:24pt;height:46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trMAIAAFo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" fillcolor="white [3201]" stroked="f" strokeweight=".5pt">
                <v:textbox>
                  <w:txbxContent>
                    <w:p w14:paraId="7C687997" w14:textId="7BA9FA2C" w:rsidR="00E23F50" w:rsidRDefault="00375A63" w:rsidP="00E23F50">
                      <w:pPr>
                        <w:pStyle w:val="Nagwek1"/>
                      </w:pPr>
                      <w:r>
                        <w:rPr>
                          <w:lang w:bidi="pl-PL"/>
                        </w:rPr>
                        <w:t>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B4502">
        <w:rPr>
          <w:noProof/>
        </w:rPr>
        <mc:AlternateContent>
          <mc:Choice Requires="wps">
            <w:drawing>
              <wp:inline distT="0" distB="0" distL="0" distR="0" wp14:anchorId="2BF0B0F9" wp14:editId="3F67654C">
                <wp:extent cx="5852160" cy="833120"/>
                <wp:effectExtent l="0" t="0" r="0" b="5080"/>
                <wp:docPr id="455445272" name="Pole tekstowe 455445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A8C02" w14:textId="77777777" w:rsidR="00375A63" w:rsidRDefault="00375A63" w:rsidP="00E23F50">
                            <w:pPr>
                              <w:pStyle w:val="Nagwek3"/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</w:pPr>
                          </w:p>
                          <w:p w14:paraId="4F0D9096" w14:textId="756E4D5A" w:rsidR="00E23F50" w:rsidRPr="00682C68" w:rsidRDefault="00375A63" w:rsidP="00E23F50">
                            <w:pPr>
                              <w:pStyle w:val="Nagwek3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Kwota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zarezerwowana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nagrody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kadry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kierowniczej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oraz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pozostałych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>stanowisk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 w:bidi="pl-P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0B0F9" id="Pole tekstowe 455445272" o:spid="_x0000_s1029" type="#_x0000_t202" style="width:460.8pt;height:6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" fillcolor="white [3201]" stroked="f" strokeweight=".5pt">
                <v:textbox>
                  <w:txbxContent>
                    <w:p w14:paraId="042A8C02" w14:textId="77777777" w:rsidR="00375A63" w:rsidRDefault="00375A63" w:rsidP="00E23F50">
                      <w:pPr>
                        <w:pStyle w:val="Nagwek3"/>
                        <w:rPr>
                          <w:sz w:val="28"/>
                          <w:szCs w:val="28"/>
                          <w:lang w:val="en-US" w:bidi="pl-PL"/>
                        </w:rPr>
                      </w:pPr>
                    </w:p>
                    <w:p w14:paraId="4F0D9096" w14:textId="756E4D5A" w:rsidR="00E23F50" w:rsidRPr="00682C68" w:rsidRDefault="00375A63" w:rsidP="00E23F50">
                      <w:pPr>
                        <w:pStyle w:val="Nagwek3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Kwota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zarezerwowana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na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nagrody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kadry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kierowniczej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oraz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pozostałych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>stanowisk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 w:bidi="pl-PL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0C31FC" w14:textId="1F3C25BE" w:rsidR="00375A63" w:rsidRPr="00DD2BF8" w:rsidRDefault="001D6701" w:rsidP="00375A63">
      <w:pPr>
        <w:tabs>
          <w:tab w:val="left" w:pos="720"/>
          <w:tab w:val="left" w:pos="1440"/>
          <w:tab w:val="left" w:pos="4412"/>
          <w:tab w:val="left" w:pos="7652"/>
        </w:tabs>
        <w:rPr>
          <w:b/>
          <w:bCs/>
        </w:rPr>
      </w:pPr>
      <w:r>
        <w:t>Nagrody dla kierowników w jednostkach</w:t>
      </w:r>
      <w:r w:rsidR="00375A63">
        <w:t xml:space="preserve">:  </w:t>
      </w:r>
      <w:bookmarkStart w:id="6" w:name="S6"/>
      <w:r w:rsidR="00927E48">
        <w:rPr>
          <w:b/>
          <w:bCs/>
        </w:rPr>
        <w:t>0,00</w:t>
      </w:r>
      <w:bookmarkEnd w:id="6"/>
      <w:r w:rsidR="000F3E49">
        <w:rPr>
          <w:b/>
          <w:bCs/>
        </w:rPr>
        <w:t xml:space="preserve"> zł</w:t>
      </w:r>
      <w:r w:rsidR="00375A63">
        <w:rPr>
          <w:b/>
          <w:bCs/>
        </w:rPr>
        <w:tab/>
      </w:r>
      <w:r w:rsidR="00375A63">
        <w:rPr>
          <w:b/>
          <w:bCs/>
        </w:rPr>
        <w:tab/>
      </w:r>
      <w:r w:rsidR="00375A63">
        <w:rPr>
          <w:b/>
          <w:bCs/>
        </w:rPr>
        <w:tab/>
      </w:r>
    </w:p>
    <w:p w14:paraId="29E69792" w14:textId="36E95C84" w:rsidR="009B7EDF" w:rsidRDefault="009B7EDF" w:rsidP="009B7EDF">
      <w:pPr>
        <w:tabs>
          <w:tab w:val="left" w:pos="720"/>
          <w:tab w:val="left" w:pos="1440"/>
          <w:tab w:val="left" w:pos="4412"/>
          <w:tab w:val="left" w:pos="7652"/>
        </w:tabs>
        <w:rPr>
          <w:b/>
          <w:bCs/>
        </w:rPr>
      </w:pPr>
      <w:r>
        <w:t>Na</w:t>
      </w:r>
      <w:r w:rsidR="001D6701">
        <w:t>grody dla zastępców kierowników w jednostkach</w:t>
      </w:r>
      <w:r w:rsidR="00375A63">
        <w:t xml:space="preserve">:  </w:t>
      </w:r>
      <w:bookmarkStart w:id="7" w:name="S5"/>
      <w:r w:rsidR="00927E48">
        <w:rPr>
          <w:b/>
          <w:bCs/>
        </w:rPr>
        <w:t>0,00</w:t>
      </w:r>
      <w:bookmarkEnd w:id="7"/>
      <w:r w:rsidR="000F3E49">
        <w:rPr>
          <w:b/>
          <w:bCs/>
        </w:rPr>
        <w:t xml:space="preserve"> zł</w:t>
      </w:r>
      <w:r w:rsidR="00375A63">
        <w:rPr>
          <w:b/>
          <w:bCs/>
        </w:rPr>
        <w:tab/>
      </w:r>
      <w:r w:rsidR="00375A63">
        <w:rPr>
          <w:b/>
          <w:bCs/>
        </w:rPr>
        <w:tab/>
      </w:r>
    </w:p>
    <w:p w14:paraId="0166752C" w14:textId="07F95324" w:rsidR="009B7EDF" w:rsidRPr="00DD2BF8" w:rsidRDefault="001D6701" w:rsidP="009B7EDF">
      <w:pPr>
        <w:tabs>
          <w:tab w:val="left" w:pos="720"/>
          <w:tab w:val="left" w:pos="1440"/>
          <w:tab w:val="left" w:pos="4412"/>
          <w:tab w:val="left" w:pos="7652"/>
        </w:tabs>
        <w:rPr>
          <w:b/>
          <w:bCs/>
        </w:rPr>
      </w:pPr>
      <w:r>
        <w:t>Nagrody dla głównych ekspertów</w:t>
      </w:r>
      <w:r w:rsidR="009B7EDF">
        <w:t xml:space="preserve">:  </w:t>
      </w:r>
      <w:bookmarkStart w:id="8" w:name="S4"/>
      <w:r w:rsidR="00927E48">
        <w:rPr>
          <w:b/>
          <w:bCs/>
        </w:rPr>
        <w:t>0,00</w:t>
      </w:r>
      <w:bookmarkEnd w:id="8"/>
      <w:r w:rsidR="000F3E49">
        <w:rPr>
          <w:b/>
          <w:bCs/>
        </w:rPr>
        <w:t xml:space="preserve"> zł</w:t>
      </w:r>
      <w:r w:rsidR="009B7EDF">
        <w:rPr>
          <w:b/>
          <w:bCs/>
        </w:rPr>
        <w:tab/>
      </w:r>
      <w:r w:rsidR="009B7EDF">
        <w:rPr>
          <w:b/>
          <w:bCs/>
        </w:rPr>
        <w:tab/>
      </w:r>
      <w:r w:rsidR="009B7EDF">
        <w:rPr>
          <w:b/>
          <w:bCs/>
        </w:rPr>
        <w:tab/>
      </w:r>
    </w:p>
    <w:p w14:paraId="0E517BCE" w14:textId="469CEF76" w:rsidR="00375A63" w:rsidRDefault="001D6701" w:rsidP="009B7EDF">
      <w:pPr>
        <w:tabs>
          <w:tab w:val="left" w:pos="720"/>
          <w:tab w:val="left" w:pos="1440"/>
          <w:tab w:val="left" w:pos="4412"/>
        </w:tabs>
      </w:pPr>
      <w:r>
        <w:t>Nagrody dla starszych ekspertów i głównych specjalistów</w:t>
      </w:r>
      <w:r w:rsidR="009B7EDF">
        <w:t xml:space="preserve">:  </w:t>
      </w:r>
      <w:bookmarkStart w:id="9" w:name="S3"/>
      <w:r w:rsidR="00927E48">
        <w:rPr>
          <w:b/>
          <w:bCs/>
        </w:rPr>
        <w:t>0,00</w:t>
      </w:r>
      <w:bookmarkEnd w:id="9"/>
      <w:r w:rsidR="000F3E49">
        <w:rPr>
          <w:b/>
          <w:bCs/>
        </w:rPr>
        <w:t xml:space="preserve"> zł</w:t>
      </w:r>
      <w:r w:rsidR="00375A63">
        <w:rPr>
          <w:b/>
          <w:bCs/>
        </w:rPr>
        <w:tab/>
      </w:r>
      <w:r w:rsidR="00375A63">
        <w:rPr>
          <w:b/>
          <w:bCs/>
        </w:rPr>
        <w:tab/>
      </w:r>
    </w:p>
    <w:p w14:paraId="7CBCD0AE" w14:textId="7CED243B" w:rsidR="009B7EDF" w:rsidRPr="00DD2BF8" w:rsidRDefault="001D6701" w:rsidP="009B7EDF">
      <w:pPr>
        <w:tabs>
          <w:tab w:val="left" w:pos="720"/>
          <w:tab w:val="left" w:pos="1440"/>
          <w:tab w:val="left" w:pos="4412"/>
          <w:tab w:val="left" w:pos="7652"/>
        </w:tabs>
        <w:rPr>
          <w:b/>
          <w:bCs/>
        </w:rPr>
      </w:pPr>
      <w:r>
        <w:t>Nagrody dla ekspertów i specjalistów</w:t>
      </w:r>
      <w:r w:rsidR="009B7EDF">
        <w:t xml:space="preserve">:  </w:t>
      </w:r>
      <w:bookmarkStart w:id="10" w:name="S2"/>
      <w:r w:rsidR="00927E48">
        <w:rPr>
          <w:b/>
          <w:bCs/>
        </w:rPr>
        <w:t>0,00</w:t>
      </w:r>
      <w:bookmarkEnd w:id="10"/>
      <w:r w:rsidR="000F3E49">
        <w:rPr>
          <w:b/>
          <w:bCs/>
        </w:rPr>
        <w:t xml:space="preserve"> zł</w:t>
      </w:r>
      <w:r w:rsidR="009B7EDF">
        <w:rPr>
          <w:b/>
          <w:bCs/>
        </w:rPr>
        <w:tab/>
      </w:r>
      <w:r w:rsidR="009B7EDF">
        <w:rPr>
          <w:b/>
          <w:bCs/>
        </w:rPr>
        <w:tab/>
      </w:r>
      <w:r w:rsidR="009B7EDF">
        <w:rPr>
          <w:b/>
          <w:bCs/>
        </w:rPr>
        <w:tab/>
      </w:r>
    </w:p>
    <w:p w14:paraId="729EADAD" w14:textId="323B14E7" w:rsidR="009B7EDF" w:rsidRDefault="001D6701" w:rsidP="009B7EDF">
      <w:pPr>
        <w:tabs>
          <w:tab w:val="left" w:pos="720"/>
          <w:tab w:val="left" w:pos="1440"/>
          <w:tab w:val="left" w:pos="4412"/>
        </w:tabs>
      </w:pPr>
      <w:r>
        <w:t>Nagrody dla pozostałych stanowisk w jednostkach</w:t>
      </w:r>
      <w:r w:rsidR="009B7EDF">
        <w:t xml:space="preserve">:  </w:t>
      </w:r>
      <w:bookmarkStart w:id="11" w:name="S1"/>
      <w:r w:rsidR="00927E48">
        <w:rPr>
          <w:b/>
          <w:bCs/>
        </w:rPr>
        <w:t>0,00</w:t>
      </w:r>
      <w:bookmarkEnd w:id="11"/>
      <w:r w:rsidR="000F3E49">
        <w:rPr>
          <w:b/>
          <w:bCs/>
        </w:rPr>
        <w:t xml:space="preserve"> zł</w:t>
      </w:r>
      <w:r w:rsidR="009B7EDF">
        <w:rPr>
          <w:b/>
          <w:bCs/>
        </w:rPr>
        <w:tab/>
      </w:r>
      <w:r w:rsidR="009B7EDF">
        <w:rPr>
          <w:b/>
          <w:bCs/>
        </w:rPr>
        <w:tab/>
      </w:r>
    </w:p>
    <w:p w14:paraId="01403548" w14:textId="76441457" w:rsidR="00E23F50" w:rsidRDefault="00FC6F23" w:rsidP="00E23F50">
      <w:pPr>
        <w:rPr>
          <w:b/>
          <w:bCs/>
          <w:sz w:val="28"/>
          <w:szCs w:val="28"/>
        </w:rPr>
      </w:pPr>
      <w:r>
        <w:t xml:space="preserve">Łączna kwota: </w:t>
      </w:r>
      <w:r>
        <w:rPr>
          <w:b/>
          <w:bCs/>
        </w:rPr>
        <w:tab/>
      </w:r>
      <w:bookmarkStart w:id="12" w:name="KwotaB"/>
      <w:r w:rsidRPr="009B7EDF">
        <w:rPr>
          <w:b/>
          <w:bCs/>
          <w:sz w:val="28"/>
          <w:szCs w:val="28"/>
        </w:rPr>
        <w:t>0,00</w:t>
      </w:r>
      <w:bookmarkEnd w:id="12"/>
      <w:r w:rsidR="000F3E49">
        <w:rPr>
          <w:b/>
          <w:bCs/>
          <w:sz w:val="28"/>
          <w:szCs w:val="28"/>
        </w:rPr>
        <w:t xml:space="preserve"> zł</w:t>
      </w:r>
    </w:p>
    <w:p w14:paraId="1748B917" w14:textId="77777777" w:rsidR="00E23F50" w:rsidRDefault="00E23F50" w:rsidP="00E23F50">
      <w:pPr>
        <w:tabs>
          <w:tab w:val="left" w:pos="7431"/>
        </w:tabs>
      </w:pPr>
      <w:r>
        <w:tab/>
        <w:t xml:space="preserve">    Łączę wyrazy szacunku,</w:t>
      </w:r>
    </w:p>
    <w:p w14:paraId="5BF16818" w14:textId="77777777" w:rsidR="00E23F50" w:rsidRPr="002466DE" w:rsidRDefault="00E23F50" w:rsidP="00E23F50">
      <w:pPr>
        <w:tabs>
          <w:tab w:val="left" w:pos="7431"/>
        </w:tabs>
        <w:rPr>
          <w:rFonts w:ascii="Script MT Bold" w:hAnsi="Script MT Bold"/>
          <w:color w:val="2F5496" w:themeColor="accent1" w:themeShade="BF"/>
        </w:rPr>
      </w:pPr>
      <w:r>
        <w:tab/>
      </w:r>
      <w:r w:rsidRPr="001F61FF">
        <w:rPr>
          <w:rFonts w:ascii="Script MT Bold" w:hAnsi="Script MT Bold"/>
          <w:color w:val="2F5496" w:themeColor="accent1" w:themeShade="BF"/>
        </w:rPr>
        <w:t>Joanna Misztal-Jarz</w:t>
      </w:r>
      <w:r w:rsidRPr="001F61FF">
        <w:rPr>
          <w:rFonts w:ascii="Calibri" w:hAnsi="Calibri" w:cs="Calibri"/>
          <w:color w:val="2F5496" w:themeColor="accent1" w:themeShade="BF"/>
        </w:rPr>
        <w:t>ą</w:t>
      </w:r>
      <w:r w:rsidRPr="001F61FF">
        <w:rPr>
          <w:rFonts w:ascii="Script MT Bold" w:hAnsi="Script MT Bold"/>
          <w:color w:val="2F5496" w:themeColor="accent1" w:themeShade="BF"/>
        </w:rPr>
        <w:t>bek</w:t>
      </w:r>
    </w:p>
    <w:sectPr w:rsidR="00E23F50" w:rsidRPr="002466DE" w:rsidSect="0029366F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3DCD" w14:textId="77777777" w:rsidR="00EF36E9" w:rsidRDefault="00EF36E9" w:rsidP="00EE2CF7">
      <w:pPr>
        <w:spacing w:after="0" w:line="240" w:lineRule="auto"/>
      </w:pPr>
      <w:r>
        <w:separator/>
      </w:r>
    </w:p>
  </w:endnote>
  <w:endnote w:type="continuationSeparator" w:id="0">
    <w:p w14:paraId="3CEB254F" w14:textId="77777777" w:rsidR="00EF36E9" w:rsidRDefault="00EF36E9" w:rsidP="00EE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00E" w14:textId="273D5FCD" w:rsidR="00EE2CF7" w:rsidRDefault="00EE2CF7">
    <w:pPr>
      <w:pStyle w:val="Nagwek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</w:p>
  <w:p w14:paraId="38963A38" w14:textId="12CFD9F8" w:rsidR="00EE2CF7" w:rsidRPr="00EE2CF7" w:rsidRDefault="00EE2CF7">
    <w:pPr>
      <w:pStyle w:val="Stopka"/>
      <w:rPr>
        <w:rStyle w:val="Odwoaniedelikatne"/>
      </w:rPr>
    </w:pPr>
    <w:r w:rsidRPr="00EE2CF7">
      <w:rPr>
        <w:rStyle w:val="Odwoaniedelikatne"/>
      </w:rPr>
      <w:t>Autor: Joanna Misztal-Jarząbek</w:t>
    </w:r>
  </w:p>
  <w:p w14:paraId="6A5930E1" w14:textId="04524F7F" w:rsidR="00EE2CF7" w:rsidRPr="00EE2CF7" w:rsidRDefault="00EE2CF7">
    <w:pPr>
      <w:pStyle w:val="Stopka"/>
      <w:rPr>
        <w:rStyle w:val="Odwoaniedelikatne"/>
      </w:rPr>
    </w:pPr>
    <w:r w:rsidRPr="00EE2CF7">
      <w:rPr>
        <w:rStyle w:val="Odwoaniedelikatne"/>
      </w:rPr>
      <w:t xml:space="preserve">            </w:t>
    </w:r>
    <w:r>
      <w:rPr>
        <w:rStyle w:val="Odwoaniedelikatne"/>
      </w:rPr>
      <w:t xml:space="preserve">    </w:t>
    </w:r>
    <w:r w:rsidRPr="00EE2CF7">
      <w:rPr>
        <w:rStyle w:val="Odwoaniedelikatne"/>
      </w:rPr>
      <w:t>Wydział Ekonomiczny</w:t>
    </w:r>
  </w:p>
  <w:p w14:paraId="1D20F71D" w14:textId="64C070B5" w:rsidR="00EE2CF7" w:rsidRPr="00EE2CF7" w:rsidRDefault="00EE2CF7">
    <w:pPr>
      <w:pStyle w:val="Stopka"/>
      <w:rPr>
        <w:rStyle w:val="Odwoaniedelikatne"/>
      </w:rPr>
    </w:pPr>
    <w:r w:rsidRPr="00EE2CF7">
      <w:rPr>
        <w:rStyle w:val="Odwoaniedelikatne"/>
      </w:rPr>
      <w:t xml:space="preserve">            </w:t>
    </w:r>
    <w:r>
      <w:rPr>
        <w:rStyle w:val="Odwoaniedelikatne"/>
      </w:rPr>
      <w:t xml:space="preserve">    </w:t>
    </w:r>
    <w:r w:rsidRPr="00EE2CF7">
      <w:rPr>
        <w:rStyle w:val="Odwoaniedelikatne"/>
      </w:rPr>
      <w:t>Uniwersytet Warszawski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33A1" w14:textId="77777777" w:rsidR="00EF36E9" w:rsidRDefault="00EF36E9" w:rsidP="00EE2CF7">
      <w:pPr>
        <w:spacing w:after="0" w:line="240" w:lineRule="auto"/>
      </w:pPr>
      <w:r>
        <w:separator/>
      </w:r>
    </w:p>
  </w:footnote>
  <w:footnote w:type="continuationSeparator" w:id="0">
    <w:p w14:paraId="1EF01DD1" w14:textId="77777777" w:rsidR="00EF36E9" w:rsidRDefault="00EF36E9" w:rsidP="00EE2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D"/>
    <w:rsid w:val="00021C04"/>
    <w:rsid w:val="000226BC"/>
    <w:rsid w:val="000B4502"/>
    <w:rsid w:val="000F3E49"/>
    <w:rsid w:val="00126EDB"/>
    <w:rsid w:val="001A1385"/>
    <w:rsid w:val="001B79CD"/>
    <w:rsid w:val="001D6701"/>
    <w:rsid w:val="001F61FF"/>
    <w:rsid w:val="002466DE"/>
    <w:rsid w:val="0029366F"/>
    <w:rsid w:val="0029776E"/>
    <w:rsid w:val="0032495B"/>
    <w:rsid w:val="00375A63"/>
    <w:rsid w:val="0038595C"/>
    <w:rsid w:val="00392FA9"/>
    <w:rsid w:val="00416DAC"/>
    <w:rsid w:val="004873DF"/>
    <w:rsid w:val="004C7132"/>
    <w:rsid w:val="004E6E77"/>
    <w:rsid w:val="00512927"/>
    <w:rsid w:val="00515218"/>
    <w:rsid w:val="00613B6C"/>
    <w:rsid w:val="00666FBB"/>
    <w:rsid w:val="00776712"/>
    <w:rsid w:val="008431A4"/>
    <w:rsid w:val="00874319"/>
    <w:rsid w:val="008918A4"/>
    <w:rsid w:val="008D6428"/>
    <w:rsid w:val="008F00B4"/>
    <w:rsid w:val="00927E48"/>
    <w:rsid w:val="009B7EDF"/>
    <w:rsid w:val="00A00364"/>
    <w:rsid w:val="00A1111B"/>
    <w:rsid w:val="00A70302"/>
    <w:rsid w:val="00B45CF6"/>
    <w:rsid w:val="00B7231B"/>
    <w:rsid w:val="00B766A1"/>
    <w:rsid w:val="00C74DC9"/>
    <w:rsid w:val="00D76AB2"/>
    <w:rsid w:val="00DA5E3D"/>
    <w:rsid w:val="00DC2AEC"/>
    <w:rsid w:val="00E23F50"/>
    <w:rsid w:val="00E959B4"/>
    <w:rsid w:val="00EE2CF7"/>
    <w:rsid w:val="00EF36E9"/>
    <w:rsid w:val="00EF7411"/>
    <w:rsid w:val="00F95E78"/>
    <w:rsid w:val="00FC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F1A4"/>
  <w15:chartTrackingRefBased/>
  <w15:docId w15:val="{1D1132F7-6947-4D76-82E9-C2F4C00D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B4502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4502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Nagwek1Znak">
    <w:name w:val="Nagłówek 1 Znak"/>
    <w:basedOn w:val="Domylnaczcionkaakapitu"/>
    <w:link w:val="Nagwek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0B4502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2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2CF7"/>
  </w:style>
  <w:style w:type="paragraph" w:styleId="Stopka">
    <w:name w:val="footer"/>
    <w:basedOn w:val="Normalny"/>
    <w:link w:val="StopkaZnak"/>
    <w:uiPriority w:val="99"/>
    <w:unhideWhenUsed/>
    <w:rsid w:val="00EE2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2CF7"/>
  </w:style>
  <w:style w:type="character" w:styleId="Odwoaniedelikatne">
    <w:name w:val="Subtle Reference"/>
    <w:basedOn w:val="Domylnaczcionkaakapitu"/>
    <w:uiPriority w:val="31"/>
    <w:qFormat/>
    <w:rsid w:val="00EE2CF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\Downloads\tf101927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tf10192753_win32</Template>
  <TotalTime>2499</TotalTime>
  <Pages>1</Pages>
  <Words>98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misztal</dc:creator>
  <cp:keywords/>
  <dc:description/>
  <cp:lastModifiedBy>Joanna Misztal-Jarząbek</cp:lastModifiedBy>
  <cp:revision>19</cp:revision>
  <dcterms:created xsi:type="dcterms:W3CDTF">2023-05-20T09:07:00Z</dcterms:created>
  <dcterms:modified xsi:type="dcterms:W3CDTF">2023-06-11T06:06:00Z</dcterms:modified>
</cp:coreProperties>
</file>